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11" w:rsidRPr="005B57F4" w:rsidRDefault="005B57F4">
      <w:pPr>
        <w:rPr>
          <w:b/>
        </w:rPr>
      </w:pPr>
      <w:r w:rsidRPr="005B57F4">
        <w:rPr>
          <w:b/>
        </w:rPr>
        <w:t>Save the Data Activity</w:t>
      </w:r>
    </w:p>
    <w:p w:rsidR="005B57F4" w:rsidRDefault="005B57F4">
      <w:r>
        <w:t xml:space="preserve">In this class, students divide into groups of 3-4.  </w:t>
      </w:r>
    </w:p>
    <w:p w:rsidR="005B57F4" w:rsidRDefault="005B57F4">
      <w:r>
        <w:t>Together, groups read through Canadian research data policies and review data curation best practices based on past weeks.  Students come up with a checklist of questions to ask and suggestions to make (ethics, sustainability, data format, tools, data management).</w:t>
      </w:r>
    </w:p>
    <w:p w:rsidR="005B57F4" w:rsidRDefault="005B57F4">
      <w:r>
        <w:t>Then each group is assigned one research data scenario, made up by the instructor.  Students act as data curation consultants, suggesting how their particular project should go about managing its data.</w:t>
      </w:r>
    </w:p>
    <w:p w:rsidR="005B57F4" w:rsidRDefault="005B57F4">
      <w:r>
        <w:t>Each group then presents their scenario and suggestions. We write these down on the whiteboard.</w:t>
      </w:r>
    </w:p>
    <w:p w:rsidR="005B57F4" w:rsidRDefault="005B57F4" w:rsidP="005B57F4">
      <w:r>
        <w:t>I like to make a big production of this exercise, distributing sealed envelopes with their handwritten data scenarios inside for each team.  As a r</w:t>
      </w:r>
      <w:bookmarkStart w:id="0" w:name="_GoBack"/>
      <w:bookmarkEnd w:id="0"/>
      <w:r>
        <w:t xml:space="preserve">esult, my data management scenarios are now… lost data. </w:t>
      </w:r>
      <w:r>
        <w:sym w:font="Wingdings" w:char="F04C"/>
      </w:r>
    </w:p>
    <w:sectPr w:rsidR="005B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25179"/>
    <w:multiLevelType w:val="hybridMultilevel"/>
    <w:tmpl w:val="D06A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F4"/>
    <w:rsid w:val="005B57F4"/>
    <w:rsid w:val="00D7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9294"/>
  <w15:chartTrackingRefBased/>
  <w15:docId w15:val="{FC498746-9B38-437C-8A15-3C911C2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88926C66</Template>
  <TotalTime>5</TotalTime>
  <Pages>1</Pages>
  <Words>125</Words>
  <Characters>719</Characters>
  <Application>Microsoft Office Word</Application>
  <DocSecurity>0</DocSecurity>
  <Lines>5</Lines>
  <Paragraphs>1</Paragraphs>
  <ScaleCrop>false</ScaleCrop>
  <Company>UC</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2019-05-03T20:13:00Z</dcterms:created>
  <dcterms:modified xsi:type="dcterms:W3CDTF">2019-05-03T20:18:00Z</dcterms:modified>
</cp:coreProperties>
</file>